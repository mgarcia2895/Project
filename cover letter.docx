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01771" w:rsidP="00913946">
            <w:pPr>
              <w:pStyle w:val="Title"/>
            </w:pPr>
            <w:r>
              <w:t>Miguel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garcia</w:t>
            </w:r>
          </w:p>
          <w:p w:rsidR="00692703" w:rsidRPr="00CF1A49" w:rsidRDefault="00C01771" w:rsidP="00913946">
            <w:pPr>
              <w:pStyle w:val="ContactInfo"/>
              <w:contextualSpacing w:val="0"/>
            </w:pPr>
            <w:r>
              <w:t>2393 Walnut Tree Lane Buford, GA 30519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6A2DD81511B6E4DB5A87EEBEDD92D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(404) 477-8986</w:t>
            </w:r>
          </w:p>
          <w:p w:rsidR="00692703" w:rsidRPr="00CF1A49" w:rsidRDefault="00C01771" w:rsidP="00913946">
            <w:pPr>
              <w:pStyle w:val="ContactInfoEmphasis"/>
              <w:contextualSpacing w:val="0"/>
            </w:pPr>
            <w:r>
              <w:t>Miguelgarcia790@outlook.com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5A1392D3DCF3E4097952FF8440A933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>
                <w:rPr>
                  <w:rStyle w:val="Hyperlink"/>
                </w:rPr>
                <w:t>https://www.linkedin.com/in/miguel-garcia-887030155/</w:t>
              </w:r>
            </w:hyperlink>
            <w:r w:rsidR="00692703" w:rsidRPr="00CF1A49">
              <w:t xml:space="preserve"> </w:t>
            </w: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r w:rsidR="00C01771">
              <w:t>Hiring employer</w:t>
            </w:r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p w:rsidR="005579C9" w:rsidRDefault="00C01771" w:rsidP="005579C9">
            <w:r>
              <w:t xml:space="preserve">Are you looking for a </w:t>
            </w:r>
            <w:r w:rsidR="00BE7AFF">
              <w:t xml:space="preserve">marketing </w:t>
            </w:r>
            <w:r>
              <w:t>specialist with:</w:t>
            </w:r>
          </w:p>
          <w:p w:rsidR="005579C9" w:rsidRPr="005579C9" w:rsidRDefault="005579C9" w:rsidP="005579C9"/>
          <w:p w:rsidR="005579C9" w:rsidRDefault="00C01771" w:rsidP="00C01771">
            <w:pPr>
              <w:pStyle w:val="ListBullet"/>
              <w:contextualSpacing w:val="0"/>
            </w:pPr>
            <w:r>
              <w:t>1+ experience with Marketing, Sales, Customer Service, Communication &amp; Media, and Computers and Applications?</w:t>
            </w:r>
          </w:p>
          <w:p w:rsidR="00C01771" w:rsidRDefault="00C01771" w:rsidP="00C01771">
            <w:pPr>
              <w:pStyle w:val="ListBullet"/>
              <w:contextualSpacing w:val="0"/>
            </w:pPr>
            <w:r>
              <w:t>Complex Problem Solver?</w:t>
            </w:r>
          </w:p>
          <w:p w:rsidR="00C01771" w:rsidRDefault="00C01771" w:rsidP="00C01771">
            <w:pPr>
              <w:pStyle w:val="ListBullet"/>
              <w:contextualSpacing w:val="0"/>
            </w:pPr>
            <w:r>
              <w:t>Critical and Analytical Thinker?</w:t>
            </w:r>
          </w:p>
          <w:p w:rsidR="00C01771" w:rsidRDefault="00C01771" w:rsidP="00C01771">
            <w:pPr>
              <w:pStyle w:val="ListBullet"/>
              <w:contextualSpacing w:val="0"/>
            </w:pPr>
            <w:r>
              <w:t>Bilingual in English and Spanish?</w:t>
            </w:r>
          </w:p>
          <w:p w:rsidR="00C01771" w:rsidRDefault="00C01771" w:rsidP="00C01771">
            <w:pPr>
              <w:pStyle w:val="ListBullet"/>
              <w:contextualSpacing w:val="0"/>
            </w:pPr>
            <w:r>
              <w:t>Exceptional Writing Skills?</w:t>
            </w:r>
          </w:p>
          <w:p w:rsidR="00C01771" w:rsidRDefault="00C01771" w:rsidP="00C01771">
            <w:pPr>
              <w:pStyle w:val="ListBullet"/>
              <w:contextualSpacing w:val="0"/>
            </w:pPr>
            <w:r>
              <w:t>An active learner and listener?</w:t>
            </w:r>
          </w:p>
          <w:p w:rsidR="00C01771" w:rsidRPr="005579C9" w:rsidRDefault="00C01771" w:rsidP="00C01771">
            <w:pPr>
              <w:pStyle w:val="ListBullet"/>
              <w:contextualSpacing w:val="0"/>
            </w:pPr>
            <w:r>
              <w:t>Team player and Leader?</w:t>
            </w:r>
          </w:p>
          <w:p w:rsidR="005579C9" w:rsidRDefault="005579C9" w:rsidP="005579C9"/>
          <w:p w:rsidR="00BE7AFF" w:rsidRDefault="00BE7AFF" w:rsidP="00BE7AFF">
            <w:r>
              <w:t xml:space="preserve">If so, then you need </w:t>
            </w:r>
            <w:r>
              <w:t xml:space="preserve">to </w:t>
            </w:r>
            <w:r>
              <w:t>look no further. You will see from my enclosed resume that I meet all of these qualifications a</w:t>
            </w:r>
            <w:bookmarkStart w:id="0" w:name="_GoBack"/>
            <w:bookmarkEnd w:id="0"/>
            <w:r>
              <w:t>nd more.</w:t>
            </w:r>
          </w:p>
          <w:p w:rsidR="00BE7AFF" w:rsidRDefault="00BE7AFF" w:rsidP="00BE7AFF"/>
          <w:p w:rsidR="00BE7AFF" w:rsidRDefault="00BE7AFF" w:rsidP="00BE7AFF">
            <w:r>
              <w:t>I would very much like to discuss opportunities with you. To schedule an interview, please call me at 404-477-8986. The best time to reach me is between 10:00 am and 6:00 pm, but you can leave a voice message at any time, and I will return your call.</w:t>
            </w:r>
          </w:p>
          <w:p w:rsidR="00BE7AFF" w:rsidRDefault="00BE7AFF" w:rsidP="00BE7AFF"/>
          <w:p w:rsidR="00BE7AFF" w:rsidRDefault="00BE7AFF" w:rsidP="00BE7AFF">
            <w:r>
              <w:t>Thank you for taking the time to review my resume. I look forward to talking with you.</w:t>
            </w:r>
          </w:p>
          <w:p w:rsidR="00BE7AFF" w:rsidRDefault="00BE7AFF" w:rsidP="00BE7AFF"/>
          <w:p w:rsidR="00BE7AFF" w:rsidRDefault="00BE7AFF" w:rsidP="00BE7AFF">
            <w:r>
              <w:t>Sincerely,</w:t>
            </w:r>
          </w:p>
          <w:p w:rsidR="00BE7AFF" w:rsidRDefault="00BE7AFF" w:rsidP="00BE7AFF"/>
          <w:p w:rsidR="00BE7AFF" w:rsidRPr="006E1507" w:rsidRDefault="00BE7AFF" w:rsidP="00BE7AFF">
            <w:r>
              <w:t>Miguel Garcia</w:t>
            </w:r>
          </w:p>
          <w:p w:rsidR="005579C9" w:rsidRPr="00CF1A49" w:rsidRDefault="005579C9" w:rsidP="005579C9"/>
        </w:tc>
      </w:tr>
    </w:tbl>
    <w:p w:rsidR="00BE7AFF" w:rsidRPr="006E1507" w:rsidRDefault="00BE7AFF" w:rsidP="005579C9"/>
    <w:sectPr w:rsidR="00BE7AFF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E7E" w:rsidRDefault="00F35E7E" w:rsidP="0068194B">
      <w:r>
        <w:separator/>
      </w:r>
    </w:p>
    <w:p w:rsidR="00F35E7E" w:rsidRDefault="00F35E7E"/>
    <w:p w:rsidR="00F35E7E" w:rsidRDefault="00F35E7E"/>
  </w:endnote>
  <w:endnote w:type="continuationSeparator" w:id="0">
    <w:p w:rsidR="00F35E7E" w:rsidRDefault="00F35E7E" w:rsidP="0068194B">
      <w:r>
        <w:continuationSeparator/>
      </w:r>
    </w:p>
    <w:p w:rsidR="00F35E7E" w:rsidRDefault="00F35E7E"/>
    <w:p w:rsidR="00F35E7E" w:rsidRDefault="00F35E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E7E" w:rsidRDefault="00F35E7E" w:rsidP="0068194B">
      <w:r>
        <w:separator/>
      </w:r>
    </w:p>
    <w:p w:rsidR="00F35E7E" w:rsidRDefault="00F35E7E"/>
    <w:p w:rsidR="00F35E7E" w:rsidRDefault="00F35E7E"/>
  </w:footnote>
  <w:footnote w:type="continuationSeparator" w:id="0">
    <w:p w:rsidR="00F35E7E" w:rsidRDefault="00F35E7E" w:rsidP="0068194B">
      <w:r>
        <w:continuationSeparator/>
      </w:r>
    </w:p>
    <w:p w:rsidR="00F35E7E" w:rsidRDefault="00F35E7E"/>
    <w:p w:rsidR="00F35E7E" w:rsidRDefault="00F35E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DA0A2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168413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7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E7AFF"/>
    <w:rsid w:val="00BF61AC"/>
    <w:rsid w:val="00C01771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5E7E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iguel-garcia-887030155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/Library/Containers/com.microsoft.Word/Data/Library/Application%20Support/Microsoft/Office/16.0/DTS/Search/%7bE3AD6361-5F1C-2249-BD6B-36CCB7BC1ECB%7dtf163928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A2DD81511B6E4DB5A87EEBEDD92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2EB02-75A6-6E4A-B705-5D18FBC0C979}"/>
      </w:docPartPr>
      <w:docPartBody>
        <w:p w:rsidR="00000000" w:rsidRDefault="00982B33">
          <w:pPr>
            <w:pStyle w:val="D6A2DD81511B6E4DB5A87EEBEDD92D4D"/>
          </w:pPr>
          <w:r w:rsidRPr="00CF1A49">
            <w:t>·</w:t>
          </w:r>
        </w:p>
      </w:docPartBody>
    </w:docPart>
    <w:docPart>
      <w:docPartPr>
        <w:name w:val="75A1392D3DCF3E4097952FF8440A9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9C9F2-782C-B144-B678-D45984A7E5FB}"/>
      </w:docPartPr>
      <w:docPartBody>
        <w:p w:rsidR="00000000" w:rsidRDefault="00982B33">
          <w:pPr>
            <w:pStyle w:val="75A1392D3DCF3E4097952FF8440A933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33"/>
    <w:rsid w:val="009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15FB8AA510B0419E74EEA55B802BDC">
    <w:name w:val="0815FB8AA510B0419E74EEA55B802BD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B9F57CC658D704F928F6B51DB7BB909">
    <w:name w:val="FB9F57CC658D704F928F6B51DB7BB909"/>
  </w:style>
  <w:style w:type="paragraph" w:customStyle="1" w:styleId="27052F01F821FD458904375EFAF5A66B">
    <w:name w:val="27052F01F821FD458904375EFAF5A66B"/>
  </w:style>
  <w:style w:type="paragraph" w:customStyle="1" w:styleId="D6A2DD81511B6E4DB5A87EEBEDD92D4D">
    <w:name w:val="D6A2DD81511B6E4DB5A87EEBEDD92D4D"/>
  </w:style>
  <w:style w:type="paragraph" w:customStyle="1" w:styleId="8CB9971A33C435469893F40307A9F143">
    <w:name w:val="8CB9971A33C435469893F40307A9F143"/>
  </w:style>
  <w:style w:type="paragraph" w:customStyle="1" w:styleId="FD767E4ED207604288344ECB81FC1E3E">
    <w:name w:val="FD767E4ED207604288344ECB81FC1E3E"/>
  </w:style>
  <w:style w:type="paragraph" w:customStyle="1" w:styleId="75A1392D3DCF3E4097952FF8440A9330">
    <w:name w:val="75A1392D3DCF3E4097952FF8440A9330"/>
  </w:style>
  <w:style w:type="paragraph" w:customStyle="1" w:styleId="0BFA0C4D0A31AF4BAB9F6A1A19209E6F">
    <w:name w:val="0BFA0C4D0A31AF4BAB9F6A1A19209E6F"/>
  </w:style>
  <w:style w:type="paragraph" w:customStyle="1" w:styleId="DA806B8BE12B704DB2C645C8ADC2F6BD">
    <w:name w:val="DA806B8BE12B704DB2C645C8ADC2F6BD"/>
  </w:style>
  <w:style w:type="paragraph" w:customStyle="1" w:styleId="FBE9A3888DD38049804EDFC026D6E3A2">
    <w:name w:val="FBE9A3888DD38049804EDFC026D6E3A2"/>
  </w:style>
  <w:style w:type="paragraph" w:customStyle="1" w:styleId="6C063FCBFA8C6F4786EFBE86390A4D33">
    <w:name w:val="6C063FCBFA8C6F4786EFBE86390A4D33"/>
  </w:style>
  <w:style w:type="paragraph" w:customStyle="1" w:styleId="ECD48C9CF4B43A4DB7AD848C29AF8D3C">
    <w:name w:val="ECD48C9CF4B43A4DB7AD848C29AF8D3C"/>
  </w:style>
  <w:style w:type="paragraph" w:customStyle="1" w:styleId="6F83ED98C1CFF347ADB5E4FA4A6CE5E8">
    <w:name w:val="6F83ED98C1CFF347ADB5E4FA4A6CE5E8"/>
  </w:style>
  <w:style w:type="paragraph" w:customStyle="1" w:styleId="6D7D5211A370374588C73FA509BC3943">
    <w:name w:val="6D7D5211A370374588C73FA509BC3943"/>
  </w:style>
  <w:style w:type="paragraph" w:customStyle="1" w:styleId="81E10532DD9BA04EB1137D7D7C05BC1E">
    <w:name w:val="81E10532DD9BA04EB1137D7D7C05BC1E"/>
  </w:style>
  <w:style w:type="paragraph" w:customStyle="1" w:styleId="466CAE256E117F43813D61D4AD0C0EE0">
    <w:name w:val="466CAE256E117F43813D61D4AD0C0EE0"/>
  </w:style>
  <w:style w:type="paragraph" w:customStyle="1" w:styleId="9728C3B005E41043B2286A1D97EE0E24">
    <w:name w:val="9728C3B005E41043B2286A1D97EE0E24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/>
    </w:pPr>
    <w:rPr>
      <w:rFonts w:eastAsiaTheme="minorHAnsi"/>
      <w:color w:val="595959" w:themeColor="text1" w:themeTint="A6"/>
      <w:szCs w:val="22"/>
    </w:rPr>
  </w:style>
  <w:style w:type="paragraph" w:customStyle="1" w:styleId="D8398D39DC493C4DBA15433F047CDFB6">
    <w:name w:val="D8398D39DC493C4DBA15433F047CDFB6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CAC0402F8787E4CB1C1C55D310D6CC5">
    <w:name w:val="1CAC0402F8787E4CB1C1C55D310D6CC5"/>
  </w:style>
  <w:style w:type="paragraph" w:customStyle="1" w:styleId="4FD61FD097C801448D8B59D6054ED6A2">
    <w:name w:val="4FD61FD097C801448D8B59D6054ED6A2"/>
  </w:style>
  <w:style w:type="paragraph" w:customStyle="1" w:styleId="A10EFD03DF4A2647A5751AD7D658070B">
    <w:name w:val="A10EFD03DF4A2647A5751AD7D6580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2019-11-20T23:57:00Z</dcterms:created>
  <dcterms:modified xsi:type="dcterms:W3CDTF">2019-11-21T00:28:00Z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